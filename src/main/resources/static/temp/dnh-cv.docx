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-1019810</wp:posOffset>
                </wp:positionV>
                <wp:extent cx="7715250" cy="10886440"/>
                <wp:effectExtent l="0" t="0" r="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83.9pt;margin-top:-80.3pt;height:857.2pt;width:607.5pt;z-index:-251650048;v-text-anchor:middle;mso-width-relative:page;mso-height-relative:page;" fillcolor="#FFFFFF [3212]" filled="t" stroked="f" coordsize="21600,21600" o:gfxdata="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5kp4LbAAAADwEAAA8AAAAAAAAAAQAgAAAAIgAAAGRycy9kb3ducmV2&#10;LnhtbFBLAQIUABQAAAAIAIdO4kAmhiQuawIAAM0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1533525</wp:posOffset>
                </wp:positionV>
                <wp:extent cx="337820" cy="5757545"/>
                <wp:effectExtent l="0" t="0" r="1270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5757545"/>
                          <a:chOff x="4898" y="3986"/>
                          <a:chExt cx="532" cy="9067"/>
                        </a:xfrm>
                        <a:solidFill>
                          <a:schemeClr val="bg1"/>
                        </a:solidFill>
                      </wpg:grpSpPr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5030" y="3986"/>
                            <a:ext cx="400" cy="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9" name="任意多边形 264"/>
                        <wps:cNvSpPr/>
                        <wps:spPr>
                          <a:xfrm>
                            <a:off x="4963" y="12772"/>
                            <a:ext cx="341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 flipV="1">
                            <a:off x="4898" y="10680"/>
                            <a:ext cx="411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5041" y="6831"/>
                            <a:ext cx="317" cy="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47.15pt;margin-top:120.75pt;height:453.35pt;width:26.6pt;z-index:251670528;mso-width-relative:page;mso-height-relative:page;" coordorigin="4898,3986" coordsize="532,9067" o:gfxdata="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">
                <o:lock v:ext="edit" aspectratio="f"/>
                <v:shape id="任意多边形 76" o:spid="_x0000_s1026" o:spt="100" style="position:absolute;left:5030;top:3986;height:286;width:400;" filled="t" stroked="f" coordsize="263,184" o:gfxdata="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UgO+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64" o:spid="_x0000_s1026" o:spt="100" style="position:absolute;left:4963;top:12772;height:281;width:341;" filled="t" stroked="f" coordsize="255,255" o:gfxdata="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qB6G8AAAA&#10;3A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218" o:spid="_x0000_s1026" o:spt="100" style="position:absolute;left:4898;top:10680;flip:y;height:340;width:411;v-text-anchor:middle;" filled="t" stroked="f" coordsize="3543300,3617913" o:gfxdata="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gCfJugAAANwA&#10;AAAPAAAAAAAAAAEAIAAAACIAAABkcnMvZG93bnJldi54bWxQSwECFAAUAAAACACHTuJAMy8FnjsA&#10;AAA5AAAAEAAAAAAAAAABACAAAAAJAQAAZHJzL3NoYXBleG1sLnhtbFBLBQYAAAAABgAGAFsBAACz&#10;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041;top:6831;height:278;width:317;v-text-anchor:middle;" filled="t" stroked="f" coordsize="3261356,2766950" o:gfxdata="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rgLL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5670550</wp:posOffset>
                </wp:positionV>
                <wp:extent cx="6563995" cy="470535"/>
                <wp:effectExtent l="0" t="0" r="8255" b="571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470535"/>
                          <a:chOff x="4583" y="3409"/>
                          <a:chExt cx="10337" cy="741"/>
                        </a:xfrm>
                      </wpg:grpSpPr>
                      <wps:wsp>
                        <wps:cNvPr id="45" name="菱形 6"/>
                        <wps:cNvSpPr/>
                        <wps:spPr>
                          <a:xfrm>
                            <a:off x="4583" y="3409"/>
                            <a:ext cx="700" cy="700"/>
                          </a:xfrm>
                          <a:prstGeom prst="diamond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连接符 12"/>
                        <wps:cNvCnPr/>
                        <wps:spPr>
                          <a:xfrm>
                            <a:off x="5224" y="4087"/>
                            <a:ext cx="95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426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椭圆 13"/>
                        <wps:cNvSpPr/>
                        <wps:spPr>
                          <a:xfrm>
                            <a:off x="14795" y="4025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-54.35pt;margin-top:446.5pt;height:37.05pt;width:516.85pt;z-index:251663360;mso-width-relative:page;mso-height-relative:page;" coordorigin="4583,3409" coordsize="10337,741" o:gfxdata="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A7WEArbAAAADQEAAA8AAAAAAAAAAQAg&#10;AAAAIgAAAGRycy9kb3ducmV2LnhtbFBLAQIUABQAAAAIAIdO4kCbvhJOmgMAAMsKAAAOAAAAAAAA&#10;AAEAIAAAACoBAABkcnMvZTJvRG9jLnhtbFBLBQYAAAAABgAGAFkBAAA2BwAAAAA=&#10;">
                <o:lock v:ext="edit" aspectratio="f"/>
                <v:shape id="菱形 6" o:spid="_x0000_s1026" o:spt="4" type="#_x0000_t4" style="position:absolute;left:4583;top:3409;height:700;width:700;v-text-anchor:middle;" fillcolor="#184268" filled="t" stroked="f" coordsize="21600,21600" o:gfxdata="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AdQ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2" o:spid="_x0000_s1026" o:spt="20" style="position:absolute;left:5224;top:4087;height:0;width:9580;" filled="f" stroked="t" coordsize="21600,21600" o:gfxdata="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aRd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84268 [3204]" miterlimit="8" joinstyle="miter"/>
                  <v:imagedata o:title=""/>
                  <o:lock v:ext="edit" aspectratio="f"/>
                </v:line>
                <v:shape id="椭圆 13" o:spid="_x0000_s1026" o:spt="3" type="#_x0000_t3" style="position:absolute;left:14795;top:4025;height:125;width:125;v-text-anchor:middle;" fillcolor="#184268" filled="t" stroked="f" coordsize="21600,21600" o:gfxdata="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8Pk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6184265</wp:posOffset>
                </wp:positionV>
                <wp:extent cx="6634480" cy="5949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Ghi tên dự án vào: (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7.7pt;margin-top:486.95pt;height:46.85pt;width:522.4pt;z-index:251665408;mso-width-relative:page;mso-height-relative:page;" filled="f" stroked="f" coordsize="21600,21600" o:gfxdata="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15a994AAAAOAQAADwAAAAAAAAABACAAAAAiAAAA&#10;ZHJzL2Rvd25yZXYueG1sUEsBAhQAFAAAAAgAh07iQEUWC1c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Ghi tên dự án vào: (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7549515</wp:posOffset>
                </wp:positionV>
                <wp:extent cx="6510655" cy="9042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65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… ghi kiểu định hướng phát triển cả BE và FE, nhưng mạnh hơn về BE như trong CV của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7.5pt;margin-top:594.45pt;height:71.2pt;width:512.65pt;z-index:251669504;mso-width-relative:page;mso-height-relative:page;" filled="f" stroked="f" coordsize="21600,21600" o:gfxdata="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W8RpW3gAAAA4BAAAPAAAAAAAAAAEAIAAAACIA&#10;AABkcnMvZG93bnJldi54bWxQSwECFAAUAAAACACHTuJADdvdoDwCAABm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… ghi kiểu định hướng phát triển cả BE và FE, nhưng mạnh hơn về BE như trong CV của anh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1381760</wp:posOffset>
                </wp:positionV>
                <wp:extent cx="2264410" cy="597789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5977890"/>
                          <a:chOff x="12634" y="3776"/>
                          <a:chExt cx="3566" cy="941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12718" y="6629"/>
                            <a:ext cx="3272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  <w:t>Học vấn &amp; Kỹ năng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2682" y="10495"/>
                            <a:ext cx="2715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  <w:t>Dự án cá nhân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634" y="12472"/>
                            <a:ext cx="3566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  <w:t>Định hướng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2718" y="3776"/>
                            <a:ext cx="2551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eastAsia="创艺简粗黑" w:cs="Calibri"/>
                                  <w:color w:val="184268"/>
                                  <w:sz w:val="34"/>
                                  <w:szCs w:val="34"/>
                                  <w:lang w:val="en-US" w:eastAsia="zh-CN"/>
                                </w:rPr>
                                <w:t>Giới thiệu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-16.95pt;margin-top:108.8pt;height:470.7pt;width:178.3pt;z-index:251671552;mso-width-relative:page;mso-height-relative:page;" coordorigin="12634,3776" coordsize="3566,9414" o:gfxdata="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OjaeCvcAAAADAEA&#10;AA8AAAAAAAAAAQAgAAAAIgAAAGRycy9kb3ducmV2LnhtbFBLAQIUABQAAAAIAIdO4kCkG/9ZMwMA&#10;AD4NAAAOAAAAAAAAAAEAIAAAACsBAABkcnMvZTJvRG9jLnhtbFBLBQYAAAAABgAGAFkBAADQBgAA&#10;AAA=&#10;">
                <o:lock v:ext="edit" aspectratio="f"/>
                <v:shape id="文本框 8" o:spid="_x0000_s1026" o:spt="202" type="#_x0000_t202" style="position:absolute;left:12718;top:6629;height:718;width:3272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  <w:t>Học vấn &amp; Kỹ năng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2682;top:10495;height:718;width:271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  <w:t>Dự án cá nhân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2634;top:12472;height:718;width:356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  <w:t>Định hướng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2718;top:3776;height:718;width:2551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eastAsia="创艺简粗黑" w:cs="Calibri"/>
                            <w:color w:val="184268"/>
                            <w:sz w:val="34"/>
                            <w:szCs w:val="34"/>
                            <w:lang w:val="en-US" w:eastAsia="zh-CN"/>
                          </w:rPr>
                          <w:t>Giới thiệu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6971665</wp:posOffset>
                </wp:positionV>
                <wp:extent cx="6563995" cy="470535"/>
                <wp:effectExtent l="0" t="0" r="8255" b="571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470535"/>
                          <a:chOff x="4583" y="3409"/>
                          <a:chExt cx="10337" cy="741"/>
                        </a:xfrm>
                      </wpg:grpSpPr>
                      <wps:wsp>
                        <wps:cNvPr id="49" name="菱形 6"/>
                        <wps:cNvSpPr/>
                        <wps:spPr>
                          <a:xfrm>
                            <a:off x="4583" y="3409"/>
                            <a:ext cx="700" cy="700"/>
                          </a:xfrm>
                          <a:prstGeom prst="diamond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12"/>
                        <wps:cNvCnPr/>
                        <wps:spPr>
                          <a:xfrm>
                            <a:off x="5224" y="4087"/>
                            <a:ext cx="95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426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椭圆 13"/>
                        <wps:cNvSpPr/>
                        <wps:spPr>
                          <a:xfrm>
                            <a:off x="14795" y="4025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-53.15pt;margin-top:548.95pt;height:37.05pt;width:516.85pt;z-index:251664384;mso-width-relative:page;mso-height-relative:page;" coordorigin="4583,3409" coordsize="10337,741" o:gfxdata="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zAwjOd0AAAANAQAADwAAAAAAAAABACAA&#10;AAAiAAAAZHJzL2Rvd25yZXYueG1sUEsBAhQAFAAAAAgAh07iQHVEfhmXAwAAywoAAA4AAAAAAAAA&#10;AQAgAAAALAEAAGRycy9lMm9Eb2MueG1sUEsFBgAAAAAGAAYAWQEAADUHAAAAAA==&#10;">
                <o:lock v:ext="edit" aspectratio="f"/>
                <v:shape id="菱形 6" o:spid="_x0000_s1026" o:spt="4" type="#_x0000_t4" style="position:absolute;left:4583;top:3409;height:700;width:700;v-text-anchor:middle;" fillcolor="#184268" filled="t" stroked="f" coordsize="21600,21600" o:gfxdata="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Nfw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2" o:spid="_x0000_s1026" o:spt="20" style="position:absolute;left:5224;top:4087;height:0;width:9580;" filled="f" stroked="t" coordsize="21600,21600" o:gfxdata="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ciJ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184268 [3204]" miterlimit="8" joinstyle="miter"/>
                  <v:imagedata o:title=""/>
                  <o:lock v:ext="edit" aspectratio="f"/>
                </v:line>
                <v:shape id="椭圆 13" o:spid="_x0000_s1026" o:spt="3" type="#_x0000_t3" style="position:absolute;left:14795;top:4025;height:125;width:125;v-text-anchor:middle;" fillcolor="#184268" filled="t" stroked="f" coordsize="21600,21600" o:gfxdata="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xAc4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3773170</wp:posOffset>
                </wp:positionV>
                <wp:extent cx="6611620" cy="18770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620" cy="187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Ngôn ngữ: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 core, Java OOP, Python, C/C++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Database: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Web: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HTML, CSS, JS, Servlet, JSP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Tools: 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55pt;margin-top:297.1pt;height:147.8pt;width:520.6pt;z-index:251667456;mso-width-relative:page;mso-height-relative:page;" filled="f" stroked="f" coordsize="21600,21600" o:gfxdata="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Z7fUo3QAAAAwBAAAPAAAAAAAAAAEAIAAAACIA&#10;AABkcnMvZG93bnJldi54bWxQSwECFAAUAAAACACHTuJApUKw+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Ngôn ngữ: </w:t>
                      </w:r>
                      <w:r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 core, Java OOP, Python, C/C++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Database: </w:t>
                      </w:r>
                      <w:r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Web: </w:t>
                      </w:r>
                      <w:r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HTML, CSS, JS, Servlet, JSP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Tools: </w:t>
                      </w:r>
                      <w:r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234315</wp:posOffset>
                </wp:positionV>
                <wp:extent cx="5151755" cy="9391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51755" cy="939165"/>
                          <a:chOff x="3749" y="1573"/>
                          <a:chExt cx="8113" cy="1479"/>
                        </a:xfrm>
                      </wpg:grpSpPr>
                      <wps:wsp>
                        <wps:cNvPr id="7" name="文本框 87"/>
                        <wps:cNvSpPr txBox="1"/>
                        <wps:spPr>
                          <a:xfrm>
                            <a:off x="3753" y="1573"/>
                            <a:ext cx="8109" cy="1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4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Ngày sinh</w:t>
                              </w: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04-10-2002                    Điện thoại</w:t>
                              </w: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4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Calibri" w:hAnsi="Calibri" w:eastAsia="Microsoft YaHei" w:cs="Calibri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Địa chỉ：Ao Sen, Mỗ Lao, Hà Đông, HN        Email: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" name="组合 15"/>
                        <wpg:cNvGrpSpPr/>
                        <wpg:grpSpPr>
                          <a:xfrm>
                            <a:off x="3749" y="1723"/>
                            <a:ext cx="4918" cy="750"/>
                            <a:chOff x="2664" y="1723"/>
                            <a:chExt cx="4918" cy="750"/>
                          </a:xfrm>
                        </wpg:grpSpPr>
                        <wpg:grpSp>
                          <wpg:cNvPr id="11" name="组合 26"/>
                          <wpg:cNvGrpSpPr/>
                          <wpg:grpSpPr>
                            <a:xfrm rot="0">
                              <a:off x="2711" y="1769"/>
                              <a:ext cx="4871" cy="704"/>
                              <a:chOff x="1326" y="2054"/>
                              <a:chExt cx="4881" cy="704"/>
                            </a:xfrm>
                          </wpg:grpSpPr>
                          <wps:wsp>
                            <wps:cNvPr id="13" name="任意多边形 8"/>
                            <wps:cNvSpPr/>
                            <wps:spPr>
                              <a:xfrm flipH="1">
                                <a:off x="1326" y="2516"/>
                                <a:ext cx="186" cy="24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184268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5947" y="2054"/>
                                <a:ext cx="233" cy="2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184268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" name="任意多边形 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5951" y="2574"/>
                                <a:ext cx="256" cy="1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rgbClr val="184268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2" name="任意多边形 13"/>
                          <wps:cNvSpPr>
                            <a:spLocks noChangeAspect="1"/>
                          </wps:cNvSpPr>
                          <wps:spPr>
                            <a:xfrm>
                              <a:off x="2664" y="1723"/>
                              <a:ext cx="246" cy="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rgbClr val="18426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62.9pt;margin-top:18.45pt;height:73.95pt;width:405.65pt;z-index:251672576;mso-width-relative:page;mso-height-relative:page;" coordorigin="3749,1573" coordsize="8113,1479" o:gfxdata="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">
                <o:lock v:ext="edit" aspectratio="f"/>
                <v:shape id="文本框 87" o:spid="_x0000_s1026" o:spt="202" type="#_x0000_t202" style="position:absolute;left:3753;top:1573;height:1479;width:8109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4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Ngày sinh</w:t>
                        </w: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04-10-2002                    Điện thoại</w:t>
                        </w: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4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Calibri" w:hAnsi="Calibri" w:eastAsia="Microsoft YaHei" w:cs="Calibri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Địa chỉ：Ao Sen, Mỗ Lao, Hà Đông, HN        Email: </w:t>
                        </w:r>
                      </w:p>
                    </w:txbxContent>
                  </v:textbox>
                </v:shape>
                <v:group id="组合 15" o:spid="_x0000_s1026" o:spt="203" style="position:absolute;left:3749;top:1723;height:750;width:4917;" coordorigin="2664,1723" coordsize="4917,75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6" o:spid="_x0000_s1026" o:spt="203" style="position:absolute;left:2710;top:1769;height:704;width:4870;" coordorigin="1326,2054" coordsize="4881,70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8" o:spid="_x0000_s1026" o:spt="100" style="position:absolute;left:1326;top:2516;flip:x;height:242;width:186;" fillcolor="#184268" filled="t" stroked="f" coordsize="82,109" o:gfxdata="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tg9+5AAAA2wAA&#10;AA8AAAAAAAAAAQAgAAAAIgAAAGRycy9kb3ducmV2LnhtbFBLAQIUABQAAAAIAIdO4kAzLwWeOwAA&#10;ADkAAAAQAAAAAAAAAAEAIAAAAAgBAABkcnMvc2hhcGV4bWwueG1sUEsFBgAAAAAGAAYAWwEAALID&#10;AAAAAA==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20" o:spid="_x0000_s1026" o:spt="100" style="position:absolute;left:5947;top:2054;height:236;width:233;" fillcolor="#184268" filled="t" stroked="f" coordsize="60,60" o:gfxdata="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pMFlugAAANsA&#10;AAAPAAAAAAAAAAEAIAAAACIAAABkcnMvZG93bnJldi54bWxQSwECFAAUAAAACACHTuJAMy8FnjsA&#10;AAA5AAAAEAAAAAAAAAABACAAAAAJAQAAZHJzL3NoYXBleG1sLnhtbFBLBQYAAAAABgAGAFsBAACz&#10;AwAAAAA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21" o:spid="_x0000_s1026" o:spt="100" style="position:absolute;left:5951;top:2574;flip:x;height:176;width:256;" fillcolor="#184268" filled="t" stroked="f" coordsize="302,208" o:gfxdata="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qO6i8AAAA&#10;2w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任意多边形 13" o:spid="_x0000_s1026" o:spt="100" style="position:absolute;left:2664;top:1723;height:246;width:246;" fillcolor="#184268" filled="t" stroked="f" coordsize="341,341" o:gfxdata="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JHTC/&#10;AAAA2wAAAA8AAAAAAAAAAQAgAAAAIgAAAGRycy9kb3ducmV2LnhtbFBLAQIUABQAAAAIAIdO4kAz&#10;LwWeOwAAADkAAAAQAAAAAAAAAAEAIAAAAA4BAABkcnMvc2hhcGV4bWwueG1sUEsFBgAAAAAGAAYA&#10;WwEAALg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-906780</wp:posOffset>
                </wp:positionV>
                <wp:extent cx="3031490" cy="98234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2445" y="-68580"/>
                          <a:ext cx="3031490" cy="982345"/>
                          <a:chOff x="4012" y="275"/>
                          <a:chExt cx="4774" cy="1547"/>
                        </a:xfrm>
                      </wpg:grpSpPr>
                      <wps:wsp>
                        <wps:cNvPr id="26" name="文本框 97"/>
                        <wps:cNvSpPr txBox="1"/>
                        <wps:spPr>
                          <a:xfrm>
                            <a:off x="4046" y="1174"/>
                            <a:ext cx="3818" cy="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5D575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Java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5"/>
                        <wps:cNvSpPr txBox="1"/>
                        <wps:spPr>
                          <a:xfrm>
                            <a:off x="4012" y="275"/>
                            <a:ext cx="4774" cy="1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Calibri" w:hAnsi="Calibri" w:eastAsia="Microsoft YaHei" w:cs="Calibri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Đậu Ngọc Huyền</w:t>
                              </w:r>
                            </w:p>
                            <w:p>
                              <w:pPr>
                                <w:rPr>
                                  <w:rFonts w:hint="default" w:ascii="Calibri" w:hAnsi="Calibri" w:cs="Calibri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-78.8pt;margin-top:-71.4pt;height:77.35pt;width:238.7pt;z-index:251660288;mso-width-relative:page;mso-height-relative:page;" coordorigin="4012,275" coordsize="4774,1547" o:gfxdata="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Qq4QbaAAAADAEAAA8AAAAAAAAAAQAgAAAAIgAAAGRy&#10;cy9kb3ducmV2LnhtbFBLAQIUABQAAAAIAIdO4kClL5Sz5wIAADQIAAAOAAAAAAAAAAEAIAAAACkB&#10;AABkcnMvZTJvRG9jLnhtbFBLBQYAAAAABgAGAFkBAACCBgAAAAA=&#10;">
                <o:lock v:ext="edit" aspectratio="f"/>
                <v:shape id="文本框 97" o:spid="_x0000_s1026" o:spt="202" type="#_x0000_t202" style="position:absolute;left:4046;top:1174;height:648;width:3818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5D575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Microsoft YaHei" w:hAnsi="Microsoft YaHei" w:eastAsia="Microsoft YaHei" w:cs="Microsoft YaHei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Java Developer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4012;top:275;height:1013;width:4774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Calibri" w:hAnsi="Calibri" w:eastAsia="Microsoft YaHei" w:cs="Calibri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Đậu Ngọc Huyền</w:t>
                        </w:r>
                      </w:p>
                      <w:p>
                        <w:pPr>
                          <w:rPr>
                            <w:rFonts w:hint="default" w:ascii="Calibri" w:hAnsi="Calibri" w:cs="Calibri"/>
                            <w:sz w:val="52"/>
                            <w:szCs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-1221105</wp:posOffset>
                </wp:positionH>
                <wp:positionV relativeFrom="paragraph">
                  <wp:posOffset>9661525</wp:posOffset>
                </wp:positionV>
                <wp:extent cx="7775575" cy="261620"/>
                <wp:effectExtent l="0" t="0" r="15875" b="508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61620"/>
                        </a:xfrm>
                        <a:prstGeom prst="rect">
                          <a:avLst/>
                        </a:prstGeom>
                        <a:solidFill>
                          <a:srgbClr val="1842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96.15pt;margin-top:760.75pt;height:20.6pt;width:612.25pt;z-index:251661312;v-text-anchor:middle;mso-width-relative:page;mso-height-relative:page;" fillcolor="#184268" filled="t" stroked="f" coordsize="21600,21600" o:gfxdata="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QfEbQ3AAAAA8BAAAPAAAAAAAAAAEAIAAAACIAAABkcnMvZG93&#10;bnJldi54bWxQSwECFAAUAAAACACHTuJAWK2de24CAADN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3227070</wp:posOffset>
                </wp:positionV>
                <wp:extent cx="6563995" cy="470535"/>
                <wp:effectExtent l="0" t="0" r="8255" b="571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470535"/>
                          <a:chOff x="4583" y="3409"/>
                          <a:chExt cx="10337" cy="741"/>
                        </a:xfrm>
                      </wpg:grpSpPr>
                      <wps:wsp>
                        <wps:cNvPr id="41" name="菱形 6"/>
                        <wps:cNvSpPr/>
                        <wps:spPr>
                          <a:xfrm>
                            <a:off x="4583" y="3409"/>
                            <a:ext cx="700" cy="700"/>
                          </a:xfrm>
                          <a:prstGeom prst="diamond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连接符 12"/>
                        <wps:cNvCnPr/>
                        <wps:spPr>
                          <a:xfrm>
                            <a:off x="5224" y="4087"/>
                            <a:ext cx="95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426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椭圆 13"/>
                        <wps:cNvSpPr/>
                        <wps:spPr>
                          <a:xfrm>
                            <a:off x="14795" y="4025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-49.55pt;margin-top:254.1pt;height:37.05pt;width:516.85pt;z-index:251662336;mso-width-relative:page;mso-height-relative:page;" coordorigin="4583,3409" coordsize="10337,741" o:gfxdata="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FzznMncAAAACwEAAA8AAAAAAAAAAQAg&#10;AAAAIgAAAGRycy9kb3ducmV2LnhtbFBLAQIUABQAAAAIAIdO4kBjJZFamQMAAMsKAAAOAAAAAAAA&#10;AAEAIAAAACsBAABkcnMvZTJvRG9jLnhtbFBLBQYAAAAABgAGAFkBAAA2BwAAAAA=&#10;">
                <o:lock v:ext="edit" aspectratio="f"/>
                <v:shape id="菱形 6" o:spid="_x0000_s1026" o:spt="4" type="#_x0000_t4" style="position:absolute;left:4583;top:3409;height:700;width:700;v-text-anchor:middle;" fillcolor="#184268" filled="t" stroked="f" coordsize="21600,21600" o:gfxdata="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7cw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2" o:spid="_x0000_s1026" o:spt="20" style="position:absolute;left:5224;top:4087;height:0;width:9580;" filled="f" stroked="t" coordsize="21600,21600" o:gfxdata="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SEW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184268 [3204]" miterlimit="8" joinstyle="miter"/>
                  <v:imagedata o:title=""/>
                  <o:lock v:ext="edit" aspectratio="f"/>
                </v:line>
                <v:shape id="椭圆 13" o:spid="_x0000_s1026" o:spt="3" type="#_x0000_t3" style="position:absolute;left:14795;top:4025;height:125;width:125;v-text-anchor:middle;" fillcolor="#184268" filled="t" stroked="f" coordsize="21600,21600" o:gfxdata="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QJk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1399540</wp:posOffset>
                </wp:positionV>
                <wp:extent cx="6563995" cy="470535"/>
                <wp:effectExtent l="0" t="0" r="8255" b="571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470535"/>
                          <a:chOff x="4583" y="3409"/>
                          <a:chExt cx="10337" cy="741"/>
                        </a:xfrm>
                      </wpg:grpSpPr>
                      <wps:wsp>
                        <wps:cNvPr id="36" name="菱形 6"/>
                        <wps:cNvSpPr/>
                        <wps:spPr>
                          <a:xfrm>
                            <a:off x="4583" y="3409"/>
                            <a:ext cx="700" cy="700"/>
                          </a:xfrm>
                          <a:prstGeom prst="diamond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连接符 12"/>
                        <wps:cNvCnPr/>
                        <wps:spPr>
                          <a:xfrm>
                            <a:off x="5224" y="4087"/>
                            <a:ext cx="95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8426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椭圆 13"/>
                        <wps:cNvSpPr/>
                        <wps:spPr>
                          <a:xfrm>
                            <a:off x="14795" y="4025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1842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-49.55pt;margin-top:110.2pt;height:37.05pt;width:516.85pt;z-index:251661312;mso-width-relative:page;mso-height-relative:page;" coordorigin="4583,3409" coordsize="10337,741" o:gfxdata="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AXuOxO3AAAAAsBAAAPAAAAAAAA&#10;AAEAIAAAACIAAABkcnMvZG93bnJldi54bWxQSwECFAAUAAAACACHTuJAsg4GVZ0DAADLCgAADgAA&#10;AAAAAAABACAAAAArAQAAZHJzL2Uyb0RvYy54bWxQSwUGAAAAAAYABgBZAQAAOgcAAAAA&#10;">
                <o:lock v:ext="edit" aspectratio="f"/>
                <v:shape id="菱形 6" o:spid="_x0000_s1026" o:spt="4" type="#_x0000_t4" style="position:absolute;left:4583;top:3409;height:700;width:700;v-text-anchor:middle;" fillcolor="#184268" filled="t" stroked="f" coordsize="21600,21600" o:gfxdata="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SYA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2" o:spid="_x0000_s1026" o:spt="20" style="position:absolute;left:5224;top:4087;height:0;width:9580;" filled="f" stroked="t" coordsize="21600,21600" o:gfxdata="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vFX2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184268 [3204]" miterlimit="8" joinstyle="miter"/>
                  <v:imagedata o:title=""/>
                  <o:lock v:ext="edit" aspectratio="f"/>
                </v:line>
                <v:shape id="椭圆 13" o:spid="_x0000_s1026" o:spt="3" type="#_x0000_t3" style="position:absolute;left:14795;top:4025;height:125;width:125;v-text-anchor:middle;" fillcolor="#184268" filled="t" stroked="f" coordsize="21600,21600" o:gfxdata="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pNB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="SimSun"/>
          <w:sz w:val="21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-481330</wp:posOffset>
            </wp:positionV>
            <wp:extent cx="1450975" cy="1687195"/>
            <wp:effectExtent l="0" t="0" r="15875" b="8255"/>
            <wp:wrapNone/>
            <wp:docPr id="72" name="图片 72" descr="brooke-cagle-QZRAaYfmvA8-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brooke-cagle-QZRAaYfmvA8-unsplash"/>
                    <pic:cNvPicPr>
                      <a:picLocks noChangeAspect="1"/>
                    </pic:cNvPicPr>
                  </pic:nvPicPr>
                  <pic:blipFill>
                    <a:blip r:embed="rId4"/>
                    <a:srcRect l="18144" t="29433" r="21253" b="23587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-1060450</wp:posOffset>
                </wp:positionH>
                <wp:positionV relativeFrom="paragraph">
                  <wp:posOffset>-861695</wp:posOffset>
                </wp:positionV>
                <wp:extent cx="36195" cy="323850"/>
                <wp:effectExtent l="0" t="0" r="1905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790" y="45085"/>
                          <a:ext cx="3619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83.5pt;margin-top:-67.85pt;height:25.5pt;width:2.85pt;z-index:251673600;v-text-anchor:middle;mso-width-relative:page;mso-height-relative:page;" fillcolor="#FFFFFF [3212]" filled="t" stroked="f" coordsize="21600,21600" o:gfxdata="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CTjTd3AAAAA4BAAAPAAAAAAAAAAEAIAAAACIAAABk&#10;cnMvZG93bnJldi54bWxQSwECFAAUAAAACACHTuJA8u6wD3QCAADT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-1017270</wp:posOffset>
                </wp:positionH>
                <wp:positionV relativeFrom="paragraph">
                  <wp:posOffset>100330</wp:posOffset>
                </wp:positionV>
                <wp:extent cx="7308215" cy="1120775"/>
                <wp:effectExtent l="0" t="0" r="698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1930" y="2098675"/>
                          <a:ext cx="7308215" cy="1120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80.1pt;margin-top:7.9pt;height:88.25pt;width:575.45pt;z-index:251659264;v-text-anchor:middle;mso-width-relative:page;mso-height-relative:page;" fillcolor="#D9D9D9 [2732]" filled="t" stroked="f" coordsize="21600,21600" o:gfxdata="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67d+3YAAAACwEAAA8A&#10;AAAAAAAAAQAgAAAAIgAAAGRycy9kb3ducmV2LnhtbFBLAQIUABQAAAAIAIdO4kCcsV2viQIAAPwE&#10;AAAOAAAAAAAAAAEAIAAAACc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1866900</wp:posOffset>
                </wp:positionV>
                <wp:extent cx="6597650" cy="13214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321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320" w:hanging="1680" w:hangingChars="6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Học hỏi và phát triển bản thân là một trong những tiêu trí hàng đầu của bản thân tôi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320" w:hanging="1680" w:hangingChars="6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320" w:hanging="1680" w:hangingChars="6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Ngoài ra, tôi cũng luôn được đánh giá là một thành viên tốt trong team vì luôn có xu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40" w:firstLineChars="5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hướng học hỏi và giúp đỡ mọi thành viên trong team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0.7pt;margin-top:147pt;height:104.05pt;width:519.5pt;z-index:251668480;mso-width-relative:page;mso-height-relative:page;" filled="f" stroked="f" coordsize="21600,21600" o:gfxdata="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dTs03gAAAAwBAAAPAAAAAAAAAAEAIAAAACIAAABk&#10;cnMvZG93bnJldi54bWxQSwECFAAUAAAACACHTuJACFn8nTkCAABnBAAADgAAAAAAAAABACAAAAAt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320" w:hanging="1680" w:hangingChars="600"/>
                        <w:jc w:val="left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Học hỏi và phát triển bản thân là một trong những tiêu trí hàng đầu của bản thân tôi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320" w:hanging="1680" w:hangingChars="600"/>
                        <w:jc w:val="left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320" w:hanging="1680" w:hangingChars="600"/>
                        <w:jc w:val="left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Ngoài ra, tôi cũng luôn được đánh giá là một thành viên tốt trong team vì luôn có xu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40" w:firstLineChars="50"/>
                        <w:jc w:val="left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hướng học hỏi và giúp đỡ mọi thành viên trong team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创艺简标宋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粗黑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B70C8"/>
    <w:rsid w:val="001142AF"/>
    <w:rsid w:val="002560E1"/>
    <w:rsid w:val="002732C2"/>
    <w:rsid w:val="00414CE6"/>
    <w:rsid w:val="00C92AAA"/>
    <w:rsid w:val="00D036C3"/>
    <w:rsid w:val="00E6068F"/>
    <w:rsid w:val="01701FD7"/>
    <w:rsid w:val="01746C6F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746426"/>
    <w:rsid w:val="037B532E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73D5688"/>
    <w:rsid w:val="076D2A28"/>
    <w:rsid w:val="07820B94"/>
    <w:rsid w:val="07D53466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642DE5"/>
    <w:rsid w:val="0E6E7B0F"/>
    <w:rsid w:val="0E7200BB"/>
    <w:rsid w:val="0F2C51F5"/>
    <w:rsid w:val="0F377A67"/>
    <w:rsid w:val="0F580654"/>
    <w:rsid w:val="0F9A5C31"/>
    <w:rsid w:val="0FAF0F65"/>
    <w:rsid w:val="0FE735D8"/>
    <w:rsid w:val="11136D56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4374CD"/>
    <w:rsid w:val="165750CB"/>
    <w:rsid w:val="16B7108E"/>
    <w:rsid w:val="16BA53EF"/>
    <w:rsid w:val="172F50E9"/>
    <w:rsid w:val="175E0287"/>
    <w:rsid w:val="17667BAA"/>
    <w:rsid w:val="17AF2468"/>
    <w:rsid w:val="17C72C5B"/>
    <w:rsid w:val="181B31B5"/>
    <w:rsid w:val="18420CED"/>
    <w:rsid w:val="185D7493"/>
    <w:rsid w:val="188A0D17"/>
    <w:rsid w:val="18B25AF6"/>
    <w:rsid w:val="18B74A50"/>
    <w:rsid w:val="18DA394F"/>
    <w:rsid w:val="18F72A28"/>
    <w:rsid w:val="18FC11D9"/>
    <w:rsid w:val="198163B3"/>
    <w:rsid w:val="19AA2992"/>
    <w:rsid w:val="1A8C17C0"/>
    <w:rsid w:val="1A920B66"/>
    <w:rsid w:val="1AB5423B"/>
    <w:rsid w:val="1AC2035B"/>
    <w:rsid w:val="1ACC4CC5"/>
    <w:rsid w:val="1AD40C4E"/>
    <w:rsid w:val="1B003E05"/>
    <w:rsid w:val="1B7D2CDE"/>
    <w:rsid w:val="1BE869C8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DE76BA3"/>
    <w:rsid w:val="1DEE64BF"/>
    <w:rsid w:val="1E3434A5"/>
    <w:rsid w:val="1E467101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DB23F1"/>
    <w:rsid w:val="2622585A"/>
    <w:rsid w:val="26405140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772F35"/>
    <w:rsid w:val="298B05D7"/>
    <w:rsid w:val="29FC1EA0"/>
    <w:rsid w:val="2A1771DF"/>
    <w:rsid w:val="2A795E61"/>
    <w:rsid w:val="2A8621E4"/>
    <w:rsid w:val="2A8A4B47"/>
    <w:rsid w:val="2B070C22"/>
    <w:rsid w:val="2B106417"/>
    <w:rsid w:val="2B3449E5"/>
    <w:rsid w:val="2B5F5760"/>
    <w:rsid w:val="2B7D5F2D"/>
    <w:rsid w:val="2BD273E5"/>
    <w:rsid w:val="2BEF06F8"/>
    <w:rsid w:val="2BF63348"/>
    <w:rsid w:val="2C10394A"/>
    <w:rsid w:val="2C2B4D4A"/>
    <w:rsid w:val="2C6C7899"/>
    <w:rsid w:val="2C926286"/>
    <w:rsid w:val="2C9E4EE2"/>
    <w:rsid w:val="2CD91894"/>
    <w:rsid w:val="2D0D6D7A"/>
    <w:rsid w:val="2D6A48E8"/>
    <w:rsid w:val="2D8F6BF2"/>
    <w:rsid w:val="2D9049E7"/>
    <w:rsid w:val="2DC21AD1"/>
    <w:rsid w:val="2DC3461C"/>
    <w:rsid w:val="2E01406E"/>
    <w:rsid w:val="2E0E59B7"/>
    <w:rsid w:val="2E6B5FB9"/>
    <w:rsid w:val="2E7653DA"/>
    <w:rsid w:val="2E824F6F"/>
    <w:rsid w:val="2EEA406D"/>
    <w:rsid w:val="2EEC50C6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8F6883"/>
    <w:rsid w:val="33AA0345"/>
    <w:rsid w:val="33AF78C9"/>
    <w:rsid w:val="33BA1E63"/>
    <w:rsid w:val="33F74B00"/>
    <w:rsid w:val="34357349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175ECB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BE0451"/>
    <w:rsid w:val="3B476ACD"/>
    <w:rsid w:val="3B6960BF"/>
    <w:rsid w:val="3B8C1BE2"/>
    <w:rsid w:val="3BCC57B1"/>
    <w:rsid w:val="3C037A1A"/>
    <w:rsid w:val="3C2454C2"/>
    <w:rsid w:val="3C375B96"/>
    <w:rsid w:val="3CB93D65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B73A62"/>
    <w:rsid w:val="41D6397F"/>
    <w:rsid w:val="423B4745"/>
    <w:rsid w:val="423C1A41"/>
    <w:rsid w:val="428622B0"/>
    <w:rsid w:val="43010085"/>
    <w:rsid w:val="43076151"/>
    <w:rsid w:val="4322086C"/>
    <w:rsid w:val="434E7431"/>
    <w:rsid w:val="435940F8"/>
    <w:rsid w:val="43797EC0"/>
    <w:rsid w:val="43BE5D24"/>
    <w:rsid w:val="441279FF"/>
    <w:rsid w:val="4418479D"/>
    <w:rsid w:val="44453DDE"/>
    <w:rsid w:val="44D35CD8"/>
    <w:rsid w:val="44DF66BC"/>
    <w:rsid w:val="450478C0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AD9780F"/>
    <w:rsid w:val="4B387A70"/>
    <w:rsid w:val="4B7340AE"/>
    <w:rsid w:val="4BA87F43"/>
    <w:rsid w:val="4BBC5FA5"/>
    <w:rsid w:val="4BF24C6A"/>
    <w:rsid w:val="4C5F6EB9"/>
    <w:rsid w:val="4C604586"/>
    <w:rsid w:val="4C62274E"/>
    <w:rsid w:val="4C841607"/>
    <w:rsid w:val="4C8B4705"/>
    <w:rsid w:val="4CE409DD"/>
    <w:rsid w:val="4CE640FE"/>
    <w:rsid w:val="4D146BC3"/>
    <w:rsid w:val="4DC63704"/>
    <w:rsid w:val="4E323AFF"/>
    <w:rsid w:val="4E3C1A0A"/>
    <w:rsid w:val="4E777A24"/>
    <w:rsid w:val="4EAE77CF"/>
    <w:rsid w:val="4FF67BBA"/>
    <w:rsid w:val="503C43F9"/>
    <w:rsid w:val="505D5184"/>
    <w:rsid w:val="50CC56A2"/>
    <w:rsid w:val="50CC5E28"/>
    <w:rsid w:val="50E631AF"/>
    <w:rsid w:val="515A15AA"/>
    <w:rsid w:val="51B44F9E"/>
    <w:rsid w:val="51C16550"/>
    <w:rsid w:val="522B4A59"/>
    <w:rsid w:val="522D1A84"/>
    <w:rsid w:val="52547F2A"/>
    <w:rsid w:val="52DE645B"/>
    <w:rsid w:val="52E054DB"/>
    <w:rsid w:val="52ED65B5"/>
    <w:rsid w:val="53606524"/>
    <w:rsid w:val="5393041A"/>
    <w:rsid w:val="53D23D42"/>
    <w:rsid w:val="541B187A"/>
    <w:rsid w:val="54350C7B"/>
    <w:rsid w:val="54433EFC"/>
    <w:rsid w:val="547C2C41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5F3294"/>
    <w:rsid w:val="5A671054"/>
    <w:rsid w:val="5A7F38A9"/>
    <w:rsid w:val="5AA75E70"/>
    <w:rsid w:val="5B184203"/>
    <w:rsid w:val="5B6D2BB9"/>
    <w:rsid w:val="5BA03966"/>
    <w:rsid w:val="5BA1789E"/>
    <w:rsid w:val="5BBF00D8"/>
    <w:rsid w:val="5BC934AE"/>
    <w:rsid w:val="5C3A27C4"/>
    <w:rsid w:val="5C631D82"/>
    <w:rsid w:val="5D553153"/>
    <w:rsid w:val="5DAE1A5C"/>
    <w:rsid w:val="5DB61475"/>
    <w:rsid w:val="5DFB1B8B"/>
    <w:rsid w:val="5E002816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050A19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8E2F70"/>
    <w:rsid w:val="64B818DE"/>
    <w:rsid w:val="64EA5102"/>
    <w:rsid w:val="651B70C8"/>
    <w:rsid w:val="654B280B"/>
    <w:rsid w:val="65681BDD"/>
    <w:rsid w:val="65A44FB7"/>
    <w:rsid w:val="65C5024C"/>
    <w:rsid w:val="662329DD"/>
    <w:rsid w:val="66A31EBB"/>
    <w:rsid w:val="66D109C6"/>
    <w:rsid w:val="66E12268"/>
    <w:rsid w:val="675B7BA5"/>
    <w:rsid w:val="67D71200"/>
    <w:rsid w:val="6873416A"/>
    <w:rsid w:val="68BC3EA2"/>
    <w:rsid w:val="68C356C6"/>
    <w:rsid w:val="68C92469"/>
    <w:rsid w:val="68CE2F67"/>
    <w:rsid w:val="69067B6A"/>
    <w:rsid w:val="69877F2E"/>
    <w:rsid w:val="69EC2C7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2C6D39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F467DE"/>
    <w:rsid w:val="712B0468"/>
    <w:rsid w:val="71404768"/>
    <w:rsid w:val="71424559"/>
    <w:rsid w:val="714820BB"/>
    <w:rsid w:val="71620EC6"/>
    <w:rsid w:val="71785FE9"/>
    <w:rsid w:val="718F2720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3C6D0F"/>
    <w:rsid w:val="737030BA"/>
    <w:rsid w:val="73A57940"/>
    <w:rsid w:val="73FA0F56"/>
    <w:rsid w:val="742720C3"/>
    <w:rsid w:val="74535840"/>
    <w:rsid w:val="74C019A6"/>
    <w:rsid w:val="74D626D4"/>
    <w:rsid w:val="74DD2969"/>
    <w:rsid w:val="75626467"/>
    <w:rsid w:val="759432AE"/>
    <w:rsid w:val="76004DC0"/>
    <w:rsid w:val="768A4D12"/>
    <w:rsid w:val="772F60A3"/>
    <w:rsid w:val="778C7FC9"/>
    <w:rsid w:val="77C05673"/>
    <w:rsid w:val="78052087"/>
    <w:rsid w:val="7805533F"/>
    <w:rsid w:val="782E4DD1"/>
    <w:rsid w:val="783D2A16"/>
    <w:rsid w:val="786945CD"/>
    <w:rsid w:val="795B528B"/>
    <w:rsid w:val="79C220D6"/>
    <w:rsid w:val="79C96961"/>
    <w:rsid w:val="79DE5B8E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f4b8d1a7\Marketing%20Resume%20for%20Work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Resume for Worker.docx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2023-02-16T00:53:00Z</dcterms:created>
  <dc:creator>ADMIN</dc:creator>
  <cp:lastModifiedBy>Nguyễn Phi Tân-B19DCCN573</cp:lastModifiedBy>
  <dcterms:modified xsi:type="dcterms:W3CDTF">2023-02-16T01:35:14Z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KSORubyTemplateID" linkTarget="0">
    <vt:lpwstr>4</vt:lpwstr>
  </property>
  <property fmtid="{D5CDD505-2E9C-101B-9397-08002B2CF9AE}" pid="4" name="ICV">
    <vt:lpwstr>EC841AEC2F604F79853BC32E1D9BAD83</vt:lpwstr>
  </property>
</Properties>
</file>